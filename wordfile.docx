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D2" w:rsidRDefault="00873200">
      <w:r>
        <w:t>Linux training tuesday</w:t>
      </w:r>
      <w:bookmarkStart w:id="0" w:name="_GoBack"/>
      <w:bookmarkEnd w:id="0"/>
    </w:p>
    <w:sectPr w:rsidR="005C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00"/>
    <w:rsid w:val="005C3CD2"/>
    <w:rsid w:val="008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617A37B9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Hajibeigy, Nurul Y</dc:creator>
  <cp:lastModifiedBy>Hajibeigy, Nurul Y</cp:lastModifiedBy>
  <cp:revision>1</cp:revision>
  <dcterms:created xsi:type="dcterms:W3CDTF">2014-06-03T14:25:00Z</dcterms:created>
  <dcterms:modified xsi:type="dcterms:W3CDTF">2014-06-03T14:26:00Z</dcterms:modified>
</cp:coreProperties>
</file>